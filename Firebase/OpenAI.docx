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6608" w14:textId="20CD5C12" w:rsidR="00002AAF" w:rsidRDefault="005F52F8">
      <w:pPr>
        <w:pStyle w:val="Heading1"/>
      </w:pPr>
      <w:proofErr w:type="spellStart"/>
      <w:r>
        <w:t>OpenAI</w:t>
      </w:r>
      <w:proofErr w:type="spellEnd"/>
    </w:p>
    <w:p w14:paraId="0B2B1A20" w14:textId="374D817B" w:rsidR="005F52F8" w:rsidRDefault="005F52F8" w:rsidP="000B6BC0">
      <w:pPr>
        <w:pStyle w:val="ListBullet"/>
      </w:pPr>
      <w:r>
        <w:t xml:space="preserve">The </w:t>
      </w:r>
      <w:proofErr w:type="spellStart"/>
      <w:r>
        <w:t>OpenAI</w:t>
      </w:r>
      <w:proofErr w:type="spellEnd"/>
      <w:r>
        <w:t xml:space="preserve"> API can be applied to virtually any task that involves understanding or generating natural language or code. </w:t>
      </w:r>
    </w:p>
    <w:p w14:paraId="336D0D66" w14:textId="39D15AA1" w:rsidR="005F52F8" w:rsidRDefault="005F52F8" w:rsidP="00AF0E59">
      <w:pPr>
        <w:pStyle w:val="ListBullet"/>
      </w:pPr>
      <w:proofErr w:type="spellStart"/>
      <w:r>
        <w:t>OpenAi</w:t>
      </w:r>
      <w:proofErr w:type="spellEnd"/>
      <w:r>
        <w:t xml:space="preserve"> offer a spectrum of </w:t>
      </w:r>
      <w:hyperlink r:id="rId8" w:history="1">
        <w:r w:rsidRPr="005F52F8">
          <w:rPr>
            <w:rStyle w:val="Hyperlink"/>
            <w:rFonts w:ascii="Helvetica" w:eastAsiaTheme="majorEastAsia" w:hAnsi="Helvetica"/>
            <w:color w:val="10A37F"/>
          </w:rPr>
          <w:t>models</w:t>
        </w:r>
      </w:hyperlink>
      <w:r>
        <w:t> with different levels of power suitable for different tasks, as well as the ability to </w:t>
      </w:r>
      <w:hyperlink r:id="rId9" w:history="1">
        <w:r w:rsidRPr="005F52F8">
          <w:rPr>
            <w:rStyle w:val="Hyperlink"/>
            <w:rFonts w:ascii="Helvetica" w:eastAsiaTheme="majorEastAsia" w:hAnsi="Helvetica"/>
            <w:color w:val="10A37F"/>
          </w:rPr>
          <w:t>fine-tune</w:t>
        </w:r>
      </w:hyperlink>
      <w:r>
        <w:t xml:space="preserve">  custom models. </w:t>
      </w:r>
    </w:p>
    <w:p w14:paraId="7B434DBC" w14:textId="257DC864" w:rsidR="00002AAF" w:rsidRDefault="005F52F8" w:rsidP="005F52F8">
      <w:pPr>
        <w:pStyle w:val="ListBullet"/>
      </w:pPr>
      <w:r>
        <w:t>These models can be used for everything from content generation to semantic search and classification.</w:t>
      </w:r>
    </w:p>
    <w:p w14:paraId="657D587A" w14:textId="14B82A59" w:rsidR="005F52F8" w:rsidRDefault="005F52F8" w:rsidP="005F52F8">
      <w:pPr>
        <w:pStyle w:val="ListBullet"/>
        <w:numPr>
          <w:ilvl w:val="0"/>
          <w:numId w:val="0"/>
        </w:numPr>
        <w:ind w:left="432" w:hanging="432"/>
      </w:pPr>
    </w:p>
    <w:p w14:paraId="62B1B472" w14:textId="4B846DA1" w:rsidR="005F52F8" w:rsidRDefault="00672A3A" w:rsidP="005F52F8">
      <w:pPr>
        <w:pStyle w:val="Heading1"/>
      </w:pPr>
      <w:r>
        <w:t>Completion</w:t>
      </w:r>
    </w:p>
    <w:p w14:paraId="76862470" w14:textId="44916E3E" w:rsidR="005F52F8" w:rsidRDefault="00672A3A" w:rsidP="00672A3A">
      <w:pPr>
        <w:pStyle w:val="ListBullet"/>
      </w:pPr>
      <w:r w:rsidRPr="00672A3A">
        <w:t>The </w:t>
      </w:r>
      <w:hyperlink r:id="rId10" w:history="1">
        <w:r w:rsidRPr="00672A3A">
          <w:rPr>
            <w:color w:val="10A37F"/>
            <w:u w:val="single"/>
          </w:rPr>
          <w:t>completions</w:t>
        </w:r>
      </w:hyperlink>
      <w:r w:rsidRPr="00672A3A">
        <w:t xml:space="preserve"> endpoint is at the center of API. </w:t>
      </w:r>
    </w:p>
    <w:p w14:paraId="1A3F241B" w14:textId="5042BF68" w:rsidR="00672A3A" w:rsidRDefault="00672A3A" w:rsidP="00672A3A">
      <w:pPr>
        <w:pStyle w:val="ListBullet"/>
      </w:pPr>
      <w:r w:rsidRPr="00672A3A">
        <w:t>It provides a simple text-in, text-out interface to models</w:t>
      </w:r>
      <w:r>
        <w:t>.</w:t>
      </w:r>
    </w:p>
    <w:p w14:paraId="2BB5E581" w14:textId="079E9223" w:rsidR="00672A3A" w:rsidRDefault="00672A3A" w:rsidP="00672A3A">
      <w:pPr>
        <w:pStyle w:val="ListBullet"/>
      </w:pPr>
      <w:r>
        <w:t>I</w:t>
      </w:r>
      <w:r w:rsidRPr="00672A3A">
        <w:t>nput some text as a </w:t>
      </w:r>
      <w:r w:rsidRPr="00672A3A">
        <w:rPr>
          <w:b/>
          <w:bCs/>
        </w:rPr>
        <w:t>prompt</w:t>
      </w:r>
      <w:r w:rsidRPr="00672A3A">
        <w:t>, and the model will generate a text </w:t>
      </w:r>
      <w:r w:rsidRPr="00672A3A">
        <w:rPr>
          <w:b/>
          <w:bCs/>
        </w:rPr>
        <w:t>completion</w:t>
      </w:r>
      <w:r w:rsidRPr="00672A3A">
        <w:t> that attempts to match whatever context or pattern you gave it</w:t>
      </w:r>
      <w:r>
        <w:t>.</w:t>
      </w:r>
    </w:p>
    <w:p w14:paraId="5C4092F3" w14:textId="1B5227DA" w:rsidR="00672A3A" w:rsidRPr="00672A3A" w:rsidRDefault="00672A3A" w:rsidP="00672A3A">
      <w:pPr>
        <w:pStyle w:val="ListBullet"/>
      </w:pPr>
      <w:r>
        <w:t>T</w:t>
      </w:r>
      <w:r>
        <w:t>he completions endpoint can be used for virtually any task including content or code generation, summarization, expansion, conversation, creative writing, style transfer, and more.</w:t>
      </w:r>
    </w:p>
    <w:p w14:paraId="08760617" w14:textId="5F7621E3" w:rsidR="00672A3A" w:rsidRDefault="00672A3A" w:rsidP="00672A3A">
      <w:pPr>
        <w:pStyle w:val="Heading1"/>
      </w:pPr>
      <w:r>
        <w:t>Prompts</w:t>
      </w:r>
    </w:p>
    <w:p w14:paraId="4C437653" w14:textId="77777777" w:rsidR="00672A3A" w:rsidRPr="00672A3A" w:rsidRDefault="00672A3A" w:rsidP="00672A3A">
      <w:pPr>
        <w:pStyle w:val="ListBullet"/>
      </w:pPr>
      <w:hyperlink r:id="rId11" w:history="1">
        <w:r>
          <w:rPr>
            <w:rStyle w:val="Hyperlink"/>
            <w:rFonts w:ascii="Helvetica" w:eastAsiaTheme="majorEastAsia" w:hAnsi="Helvetica"/>
            <w:color w:val="10A37F"/>
          </w:rPr>
          <w:t>Designing</w:t>
        </w:r>
        <w:r>
          <w:rPr>
            <w:rStyle w:val="Hyperlink"/>
            <w:rFonts w:ascii="Helvetica" w:eastAsiaTheme="majorEastAsia" w:hAnsi="Helvetica"/>
            <w:color w:val="10A37F"/>
          </w:rPr>
          <w:t xml:space="preserve"> </w:t>
        </w:r>
        <w:r>
          <w:rPr>
            <w:rStyle w:val="Hyperlink"/>
            <w:rFonts w:ascii="Helvetica" w:eastAsiaTheme="majorEastAsia" w:hAnsi="Helvetica"/>
            <w:color w:val="10A37F"/>
          </w:rPr>
          <w:t>prompt</w:t>
        </w:r>
      </w:hyperlink>
      <w:r>
        <w:t xml:space="preserve"> is essentially how you “program” the model, usually by providing some instructions or a few examples. </w:t>
      </w:r>
    </w:p>
    <w:p w14:paraId="54AE5827" w14:textId="7193C041" w:rsidR="00672A3A" w:rsidRDefault="00672A3A" w:rsidP="00672A3A">
      <w:pPr>
        <w:pStyle w:val="ListBullet"/>
      </w:pPr>
      <w:r>
        <w:t>This is different from most other NLP services which are designed for a single task, such as sentiment classification or named entity recognition</w:t>
      </w:r>
    </w:p>
    <w:p w14:paraId="55325F12" w14:textId="77777777" w:rsidR="00672A3A" w:rsidRDefault="00672A3A" w:rsidP="00672A3A">
      <w:pPr>
        <w:pStyle w:val="ListBullet"/>
        <w:numPr>
          <w:ilvl w:val="0"/>
          <w:numId w:val="0"/>
        </w:numPr>
      </w:pPr>
    </w:p>
    <w:p w14:paraId="5615DEAE" w14:textId="2E282579" w:rsidR="00672A3A" w:rsidRDefault="00672A3A" w:rsidP="00672A3A">
      <w:pPr>
        <w:pStyle w:val="Heading1"/>
      </w:pPr>
      <w:r>
        <w:t>Tokens</w:t>
      </w:r>
    </w:p>
    <w:p w14:paraId="4C1DA3E2" w14:textId="77777777" w:rsidR="00672A3A" w:rsidRPr="00672A3A" w:rsidRDefault="00672A3A" w:rsidP="00672A3A">
      <w:pPr>
        <w:pStyle w:val="ListParagraph"/>
        <w:numPr>
          <w:ilvl w:val="0"/>
          <w:numId w:val="5"/>
        </w:numPr>
      </w:pPr>
      <w:r>
        <w:rPr>
          <w:rFonts w:ascii="Helvetica" w:hAnsi="Helvetica"/>
          <w:color w:val="353740"/>
        </w:rPr>
        <w:t xml:space="preserve">Models </w:t>
      </w:r>
      <w:r w:rsidRPr="00672A3A">
        <w:rPr>
          <w:rFonts w:ascii="Helvetica" w:hAnsi="Helvetica"/>
          <w:color w:val="353740"/>
        </w:rPr>
        <w:t xml:space="preserve">understand and process text by breaking it down into tokens. </w:t>
      </w:r>
    </w:p>
    <w:p w14:paraId="2D4295F7" w14:textId="77777777" w:rsidR="00672A3A" w:rsidRPr="00672A3A" w:rsidRDefault="00672A3A" w:rsidP="00672A3A">
      <w:pPr>
        <w:pStyle w:val="ListParagraph"/>
        <w:numPr>
          <w:ilvl w:val="0"/>
          <w:numId w:val="5"/>
        </w:numPr>
      </w:pPr>
      <w:r w:rsidRPr="00672A3A">
        <w:rPr>
          <w:rFonts w:ascii="Helvetica" w:hAnsi="Helvetica"/>
          <w:color w:val="353740"/>
        </w:rPr>
        <w:t xml:space="preserve">Tokens can be words or just chunks of characters. </w:t>
      </w:r>
    </w:p>
    <w:p w14:paraId="3B62263C" w14:textId="77777777" w:rsidR="00672A3A" w:rsidRPr="00672A3A" w:rsidRDefault="00672A3A" w:rsidP="00672A3A">
      <w:pPr>
        <w:pStyle w:val="ListParagraph"/>
        <w:numPr>
          <w:ilvl w:val="0"/>
          <w:numId w:val="5"/>
        </w:numPr>
      </w:pPr>
      <w:r w:rsidRPr="00672A3A">
        <w:rPr>
          <w:rFonts w:ascii="Helvetica" w:hAnsi="Helvetica"/>
          <w:color w:val="353740"/>
        </w:rPr>
        <w:lastRenderedPageBreak/>
        <w:t xml:space="preserve">For example, the word “hamburger” gets broken up into the tokens “ham”, “bur” and “ger”, while a short and common word like “pear” is a single token. </w:t>
      </w:r>
    </w:p>
    <w:p w14:paraId="1C2D55DC" w14:textId="6E7FE431" w:rsidR="00672A3A" w:rsidRDefault="00672A3A" w:rsidP="00672A3A">
      <w:pPr>
        <w:pStyle w:val="ListParagraph"/>
        <w:numPr>
          <w:ilvl w:val="0"/>
          <w:numId w:val="5"/>
        </w:numPr>
      </w:pPr>
      <w:r w:rsidRPr="00672A3A">
        <w:rPr>
          <w:rFonts w:ascii="Helvetica" w:hAnsi="Helvetica"/>
          <w:color w:val="353740"/>
        </w:rPr>
        <w:t>Many tokens start with a whitespace, for example “ hello” and “ bye”.</w:t>
      </w:r>
    </w:p>
    <w:p w14:paraId="783D4CA1" w14:textId="77777777" w:rsidR="005F52F8" w:rsidRDefault="005F52F8" w:rsidP="00672A3A"/>
    <w:p w14:paraId="108495B9" w14:textId="0F20B839" w:rsidR="00672A3A" w:rsidRPr="00672A3A" w:rsidRDefault="00672A3A" w:rsidP="00672A3A">
      <w:pPr>
        <w:pStyle w:val="Heading1"/>
      </w:pPr>
      <w:r w:rsidRPr="00672A3A">
        <w:t>Engines</w:t>
      </w:r>
    </w:p>
    <w:p w14:paraId="6935536B" w14:textId="44C5D9EA" w:rsidR="00672A3A" w:rsidRDefault="00672A3A" w:rsidP="00672A3A">
      <w:pPr>
        <w:pStyle w:val="ListParagraph"/>
        <w:numPr>
          <w:ilvl w:val="0"/>
          <w:numId w:val="6"/>
        </w:numPr>
        <w:rPr>
          <w:rFonts w:ascii="Helvetica" w:hAnsi="Helvetica"/>
          <w:color w:val="353740"/>
        </w:rPr>
      </w:pPr>
      <w:r w:rsidRPr="00672A3A">
        <w:rPr>
          <w:rFonts w:ascii="Helvetica" w:hAnsi="Helvetica"/>
          <w:color w:val="731C3F" w:themeColor="accent1"/>
        </w:rPr>
        <w:t xml:space="preserve">BASE SERIES: </w:t>
      </w:r>
      <w:r w:rsidRPr="00672A3A">
        <w:rPr>
          <w:rFonts w:ascii="Helvetica" w:hAnsi="Helvetica"/>
          <w:color w:val="353740"/>
        </w:rPr>
        <w:t>A set of GPT-3 models that can understand and generate natural language</w:t>
      </w:r>
      <w:r w:rsidRPr="00672A3A">
        <w:rPr>
          <w:rFonts w:ascii="Helvetica" w:hAnsi="Helvetica"/>
          <w:color w:val="353740"/>
        </w:rPr>
        <w:t>.</w:t>
      </w:r>
    </w:p>
    <w:p w14:paraId="7545C23E" w14:textId="77777777" w:rsidR="00672A3A" w:rsidRPr="00672A3A" w:rsidRDefault="00672A3A" w:rsidP="00672A3A">
      <w:pPr>
        <w:pStyle w:val="ListParagraph"/>
        <w:rPr>
          <w:rFonts w:ascii="Helvetica" w:hAnsi="Helvetica"/>
          <w:color w:val="353740"/>
        </w:rPr>
      </w:pPr>
    </w:p>
    <w:p w14:paraId="242F95B5" w14:textId="4355DE57" w:rsidR="00672A3A" w:rsidRDefault="00672A3A" w:rsidP="00672A3A">
      <w:pPr>
        <w:pStyle w:val="ListParagraph"/>
        <w:numPr>
          <w:ilvl w:val="0"/>
          <w:numId w:val="6"/>
        </w:numPr>
      </w:pPr>
      <w:r w:rsidRPr="00672A3A">
        <w:rPr>
          <w:rFonts w:ascii="Helvetica" w:hAnsi="Helvetica"/>
          <w:color w:val="731C3F" w:themeColor="accent1"/>
        </w:rPr>
        <w:t xml:space="preserve">INSTRUCT </w:t>
      </w:r>
      <w:r w:rsidRPr="00672A3A">
        <w:rPr>
          <w:rFonts w:ascii="Helvetica" w:hAnsi="Helvetica"/>
          <w:color w:val="731C3F" w:themeColor="accent1"/>
        </w:rPr>
        <w:t xml:space="preserve">SERIES: </w:t>
      </w:r>
      <w:r w:rsidRPr="00672A3A">
        <w:rPr>
          <w:rFonts w:ascii="Helvetica" w:hAnsi="Helvetica"/>
          <w:color w:val="353740"/>
        </w:rPr>
        <w:t>A set of specialized models that are similar to the base series, but better at following your instructions</w:t>
      </w:r>
      <w:r w:rsidR="002A67D3">
        <w:rPr>
          <w:rFonts w:ascii="Helvetica" w:hAnsi="Helvetica"/>
          <w:color w:val="353740"/>
        </w:rPr>
        <w:t>.</w:t>
      </w:r>
    </w:p>
    <w:p w14:paraId="3B24D64F" w14:textId="77777777" w:rsidR="00672A3A" w:rsidRPr="00672A3A" w:rsidRDefault="00672A3A" w:rsidP="00672A3A">
      <w:pPr>
        <w:pStyle w:val="ListParagraph"/>
        <w:rPr>
          <w:rFonts w:ascii="Helvetica" w:hAnsi="Helvetica"/>
          <w:color w:val="353740"/>
        </w:rPr>
      </w:pPr>
    </w:p>
    <w:p w14:paraId="44400419" w14:textId="1C76DF22" w:rsidR="002A67D3" w:rsidRPr="002A67D3" w:rsidRDefault="002A67D3" w:rsidP="002A67D3">
      <w:pPr>
        <w:pStyle w:val="ListParagraph"/>
        <w:numPr>
          <w:ilvl w:val="0"/>
          <w:numId w:val="6"/>
        </w:numPr>
      </w:pPr>
      <w:r w:rsidRPr="002A67D3">
        <w:rPr>
          <w:rFonts w:ascii="Helvetica" w:hAnsi="Helvetica"/>
          <w:color w:val="731C3F" w:themeColor="accent1"/>
        </w:rPr>
        <w:t xml:space="preserve">CODEX </w:t>
      </w:r>
      <w:r w:rsidR="00672A3A" w:rsidRPr="002A67D3">
        <w:rPr>
          <w:rFonts w:ascii="Helvetica" w:hAnsi="Helvetica"/>
          <w:color w:val="731C3F" w:themeColor="accent1"/>
        </w:rPr>
        <w:t xml:space="preserve">SERIES: </w:t>
      </w:r>
      <w:r w:rsidRPr="002A67D3">
        <w:rPr>
          <w:rFonts w:ascii="Helvetica" w:hAnsi="Helvetica"/>
          <w:color w:val="353740"/>
        </w:rPr>
        <w:t>A set of models that can understand and generate code, including translating natural language to code</w:t>
      </w:r>
      <w:r>
        <w:rPr>
          <w:rFonts w:ascii="Helvetica" w:hAnsi="Helvetica"/>
          <w:color w:val="353740"/>
        </w:rPr>
        <w:t>.</w:t>
      </w:r>
    </w:p>
    <w:p w14:paraId="13445B1A" w14:textId="77777777" w:rsidR="002A67D3" w:rsidRDefault="002A67D3" w:rsidP="002A67D3">
      <w:pPr>
        <w:pStyle w:val="ListParagraph"/>
      </w:pPr>
    </w:p>
    <w:p w14:paraId="175AD905" w14:textId="77777777" w:rsidR="002A67D3" w:rsidRDefault="002A67D3" w:rsidP="002A67D3"/>
    <w:p w14:paraId="5D8212A9" w14:textId="1A9CC0C2" w:rsidR="002A67D3" w:rsidRPr="002A67D3" w:rsidRDefault="002A67D3" w:rsidP="002A67D3">
      <w:pPr>
        <w:pStyle w:val="ListParagraph"/>
        <w:numPr>
          <w:ilvl w:val="0"/>
          <w:numId w:val="6"/>
        </w:numPr>
      </w:pPr>
      <w:r w:rsidRPr="002A67D3">
        <w:rPr>
          <w:rFonts w:ascii="Helvetica" w:hAnsi="Helvetica"/>
          <w:color w:val="731C3F" w:themeColor="accent1"/>
        </w:rPr>
        <w:t>CONTENT FILTER</w:t>
      </w:r>
      <w:r w:rsidRPr="002A67D3">
        <w:rPr>
          <w:rFonts w:ascii="Helvetica" w:hAnsi="Helvetica"/>
          <w:color w:val="731C3F" w:themeColor="accent1"/>
        </w:rPr>
        <w:t xml:space="preserve">: </w:t>
      </w:r>
      <w:r w:rsidRPr="002A67D3">
        <w:rPr>
          <w:rFonts w:ascii="Helvetica" w:hAnsi="Helvetica"/>
          <w:color w:val="353740"/>
        </w:rPr>
        <w:t>A fine-tuned model that can detect whether text may be sensitive or unsafe</w:t>
      </w:r>
      <w:r>
        <w:rPr>
          <w:rFonts w:ascii="Helvetica" w:hAnsi="Helvetica"/>
          <w:color w:val="353740"/>
        </w:rPr>
        <w:t>.</w:t>
      </w:r>
    </w:p>
    <w:p w14:paraId="0A9B923E" w14:textId="72E881E7" w:rsidR="002A67D3" w:rsidRDefault="002A67D3" w:rsidP="002A67D3"/>
    <w:p w14:paraId="2370282B" w14:textId="03255A57" w:rsidR="002A67D3" w:rsidRPr="00672A3A" w:rsidRDefault="002A67D3" w:rsidP="002A67D3">
      <w:pPr>
        <w:pStyle w:val="Heading1"/>
      </w:pPr>
      <w:r>
        <w:t>BASE SERIES</w:t>
      </w:r>
    </w:p>
    <w:p w14:paraId="2A47E6DB" w14:textId="57AC82FB" w:rsidR="002A67D3" w:rsidRPr="002A67D3" w:rsidRDefault="002A67D3" w:rsidP="002A67D3">
      <w:pPr>
        <w:pStyle w:val="ListParagraph"/>
        <w:numPr>
          <w:ilvl w:val="0"/>
          <w:numId w:val="7"/>
        </w:numPr>
      </w:pPr>
      <w:r w:rsidRPr="002A67D3">
        <w:rPr>
          <w:rFonts w:ascii="Helvetica" w:hAnsi="Helvetica"/>
          <w:color w:val="353740"/>
        </w:rPr>
        <w:t>Base</w:t>
      </w:r>
      <w:r w:rsidRPr="002A67D3">
        <w:rPr>
          <w:rFonts w:ascii="Helvetica" w:hAnsi="Helvetica"/>
          <w:color w:val="353740"/>
        </w:rPr>
        <w:t xml:space="preserve"> GPT-3 models can understand and generate natural language. </w:t>
      </w:r>
    </w:p>
    <w:p w14:paraId="36767A7C" w14:textId="27EFEAAF" w:rsidR="002A67D3" w:rsidRDefault="002A67D3" w:rsidP="002A67D3">
      <w:pPr>
        <w:pStyle w:val="ListParagraph"/>
        <w:numPr>
          <w:ilvl w:val="0"/>
          <w:numId w:val="7"/>
        </w:numPr>
      </w:pPr>
      <w:proofErr w:type="spellStart"/>
      <w:r>
        <w:rPr>
          <w:rFonts w:ascii="Helvetica" w:hAnsi="Helvetica"/>
          <w:color w:val="353740"/>
        </w:rPr>
        <w:t>F</w:t>
      </w:r>
      <w:r w:rsidRPr="002A67D3">
        <w:rPr>
          <w:rFonts w:ascii="Helvetica" w:hAnsi="Helvetica"/>
          <w:color w:val="353740"/>
        </w:rPr>
        <w:t>four</w:t>
      </w:r>
      <w:proofErr w:type="spellEnd"/>
      <w:r w:rsidRPr="002A67D3">
        <w:rPr>
          <w:rFonts w:ascii="Helvetica" w:hAnsi="Helvetica"/>
          <w:color w:val="353740"/>
        </w:rPr>
        <w:t xml:space="preserve"> base models called </w:t>
      </w:r>
      <w:r>
        <w:rPr>
          <w:rStyle w:val="HTMLCode"/>
          <w:rFonts w:ascii="var(--monospace)" w:eastAsiaTheme="majorEastAsia" w:hAnsi="var(--monospace)"/>
          <w:color w:val="353740"/>
          <w:sz w:val="21"/>
          <w:szCs w:val="21"/>
        </w:rPr>
        <w:t>Davinci</w:t>
      </w:r>
      <w:r w:rsidRPr="002A67D3">
        <w:rPr>
          <w:rFonts w:ascii="Helvetica" w:hAnsi="Helvetica"/>
          <w:color w:val="353740"/>
        </w:rPr>
        <w:t>, </w:t>
      </w:r>
      <w:r w:rsidRPr="002A67D3">
        <w:rPr>
          <w:rStyle w:val="HTMLCode"/>
          <w:rFonts w:ascii="var(--monospace)" w:eastAsiaTheme="majorEastAsia" w:hAnsi="var(--monospace)"/>
          <w:color w:val="353740"/>
          <w:sz w:val="21"/>
          <w:szCs w:val="21"/>
        </w:rPr>
        <w:t>curie</w:t>
      </w:r>
      <w:r w:rsidRPr="002A67D3">
        <w:rPr>
          <w:rFonts w:ascii="Helvetica" w:hAnsi="Helvetica"/>
          <w:color w:val="353740"/>
        </w:rPr>
        <w:t>, </w:t>
      </w:r>
      <w:proofErr w:type="spellStart"/>
      <w:r w:rsidRPr="002A67D3">
        <w:rPr>
          <w:rStyle w:val="HTMLCode"/>
          <w:rFonts w:ascii="var(--monospace)" w:eastAsiaTheme="majorEastAsia" w:hAnsi="var(--monospace)"/>
          <w:color w:val="353740"/>
          <w:sz w:val="21"/>
          <w:szCs w:val="21"/>
        </w:rPr>
        <w:t>babbage</w:t>
      </w:r>
      <w:proofErr w:type="spellEnd"/>
      <w:r w:rsidRPr="002A67D3">
        <w:rPr>
          <w:rFonts w:ascii="Helvetica" w:hAnsi="Helvetica"/>
          <w:color w:val="353740"/>
        </w:rPr>
        <w:t>, and </w:t>
      </w:r>
      <w:proofErr w:type="spellStart"/>
      <w:r w:rsidRPr="002A67D3">
        <w:rPr>
          <w:rStyle w:val="HTMLCode"/>
          <w:rFonts w:ascii="var(--monospace)" w:eastAsiaTheme="majorEastAsia" w:hAnsi="var(--monospace)"/>
          <w:color w:val="353740"/>
          <w:sz w:val="21"/>
          <w:szCs w:val="21"/>
        </w:rPr>
        <w:t>ada</w:t>
      </w:r>
      <w:proofErr w:type="spellEnd"/>
      <w:r w:rsidRPr="002A67D3">
        <w:rPr>
          <w:rFonts w:ascii="Helvetica" w:hAnsi="Helvetica"/>
          <w:color w:val="353740"/>
        </w:rPr>
        <w:t> with different levels of power suitable for different tasks</w:t>
      </w:r>
      <w:r>
        <w:rPr>
          <w:rFonts w:ascii="Helvetica" w:hAnsi="Helvetica"/>
          <w:color w:val="353740"/>
        </w:rPr>
        <w:t xml:space="preserve"> are offered</w:t>
      </w:r>
      <w:r w:rsidRPr="002A67D3">
        <w:rPr>
          <w:rFonts w:ascii="Helvetica" w:hAnsi="Helvetica"/>
          <w:color w:val="353740"/>
        </w:rPr>
        <w:t>. </w:t>
      </w:r>
    </w:p>
    <w:p w14:paraId="3A510978" w14:textId="77777777" w:rsidR="002A67D3" w:rsidRDefault="002A67D3" w:rsidP="002A67D3">
      <w:pPr>
        <w:pStyle w:val="ListParagraph"/>
        <w:numPr>
          <w:ilvl w:val="0"/>
          <w:numId w:val="7"/>
        </w:numPr>
      </w:pPr>
      <w:r w:rsidRPr="002A67D3">
        <w:rPr>
          <w:rFonts w:ascii="Helvetica" w:hAnsi="Helvetica"/>
          <w:color w:val="353740"/>
        </w:rPr>
        <w:t>Davinci is the most capable model, and Ada is the fastest.</w:t>
      </w:r>
    </w:p>
    <w:p w14:paraId="09CEE1D1" w14:textId="60B9CF23" w:rsidR="002A67D3" w:rsidRDefault="002A67D3" w:rsidP="002A67D3"/>
    <w:p w14:paraId="34CF8C29" w14:textId="6AEFB6EC" w:rsidR="002A67D3" w:rsidRPr="00672A3A" w:rsidRDefault="002A67D3" w:rsidP="002A67D3">
      <w:pPr>
        <w:pStyle w:val="Heading1"/>
      </w:pPr>
      <w:r>
        <w:t>DAVINCI</w:t>
      </w:r>
    </w:p>
    <w:p w14:paraId="0028349F" w14:textId="77777777" w:rsidR="002A67D3" w:rsidRPr="002A67D3" w:rsidRDefault="002A67D3" w:rsidP="002A67D3">
      <w:pPr>
        <w:pStyle w:val="ListParagraph"/>
        <w:numPr>
          <w:ilvl w:val="0"/>
          <w:numId w:val="7"/>
        </w:numPr>
      </w:pPr>
      <w:r w:rsidRPr="002A67D3">
        <w:rPr>
          <w:rFonts w:ascii="Helvetica" w:hAnsi="Helvetica"/>
          <w:color w:val="353740"/>
        </w:rPr>
        <w:t xml:space="preserve">Davinci is the most capable engine </w:t>
      </w:r>
    </w:p>
    <w:p w14:paraId="1B287065" w14:textId="3F9C902B" w:rsidR="002A67D3" w:rsidRDefault="002A67D3" w:rsidP="002A67D3">
      <w:pPr>
        <w:pStyle w:val="ListParagraph"/>
        <w:numPr>
          <w:ilvl w:val="0"/>
          <w:numId w:val="7"/>
        </w:numPr>
      </w:pPr>
      <w:r>
        <w:rPr>
          <w:rFonts w:ascii="Helvetica" w:hAnsi="Helvetica"/>
          <w:color w:val="353740"/>
        </w:rPr>
        <w:t xml:space="preserve">Davinci </w:t>
      </w:r>
      <w:r w:rsidRPr="002A67D3">
        <w:rPr>
          <w:rFonts w:ascii="Helvetica" w:hAnsi="Helvetica"/>
          <w:color w:val="353740"/>
        </w:rPr>
        <w:t>can perform any task the other models can perform and often with less instruction.</w:t>
      </w:r>
    </w:p>
    <w:p w14:paraId="712877FF" w14:textId="77777777" w:rsidR="002A67D3" w:rsidRDefault="002A67D3" w:rsidP="002A67D3">
      <w:pPr>
        <w:pStyle w:val="ListParagraph"/>
        <w:numPr>
          <w:ilvl w:val="0"/>
          <w:numId w:val="7"/>
        </w:numPr>
      </w:pPr>
      <w:r w:rsidRPr="002A67D3">
        <w:rPr>
          <w:rFonts w:ascii="Helvetica" w:hAnsi="Helvetica"/>
          <w:color w:val="353740"/>
        </w:rPr>
        <w:t>For applications requiring a lot of understanding of the content, like summarization for a specific audience and creative content generation, Davinci is going to produce the best results. </w:t>
      </w:r>
    </w:p>
    <w:p w14:paraId="4D39B8E0" w14:textId="73169323" w:rsidR="002A67D3" w:rsidRPr="002A67D3" w:rsidRDefault="002A67D3" w:rsidP="002A67D3">
      <w:pPr>
        <w:pStyle w:val="ListParagraph"/>
        <w:numPr>
          <w:ilvl w:val="0"/>
          <w:numId w:val="7"/>
        </w:numPr>
      </w:pPr>
      <w:r w:rsidRPr="002A67D3">
        <w:rPr>
          <w:rFonts w:ascii="Helvetica" w:hAnsi="Helvetica"/>
          <w:color w:val="353740"/>
        </w:rPr>
        <w:lastRenderedPageBreak/>
        <w:t>These increased capabilities require more compute resources</w:t>
      </w:r>
      <w:r>
        <w:rPr>
          <w:rFonts w:ascii="Helvetica" w:hAnsi="Helvetica"/>
          <w:color w:val="353740"/>
        </w:rPr>
        <w:t>.</w:t>
      </w:r>
    </w:p>
    <w:p w14:paraId="73FF7576" w14:textId="77777777" w:rsidR="002A67D3" w:rsidRPr="002A67D3" w:rsidRDefault="002A67D3" w:rsidP="002A67D3">
      <w:pPr>
        <w:pStyle w:val="ListParagraph"/>
        <w:numPr>
          <w:ilvl w:val="0"/>
          <w:numId w:val="7"/>
        </w:numPr>
      </w:pPr>
      <w:r w:rsidRPr="002A67D3">
        <w:rPr>
          <w:rFonts w:ascii="Helvetica" w:hAnsi="Helvetica"/>
          <w:color w:val="353740"/>
        </w:rPr>
        <w:t xml:space="preserve">Davinci costs more per API call </w:t>
      </w:r>
      <w:r>
        <w:rPr>
          <w:rFonts w:ascii="Helvetica" w:hAnsi="Helvetica"/>
          <w:color w:val="353740"/>
        </w:rPr>
        <w:t>.</w:t>
      </w:r>
    </w:p>
    <w:p w14:paraId="4EFB3801" w14:textId="4FA18E43" w:rsidR="002A67D3" w:rsidRDefault="002A67D3" w:rsidP="002A67D3">
      <w:pPr>
        <w:pStyle w:val="ListParagraph"/>
        <w:numPr>
          <w:ilvl w:val="0"/>
          <w:numId w:val="7"/>
        </w:numPr>
      </w:pPr>
      <w:r>
        <w:rPr>
          <w:rFonts w:ascii="Helvetica" w:hAnsi="Helvetica"/>
          <w:color w:val="353740"/>
        </w:rPr>
        <w:t>Davinci</w:t>
      </w:r>
      <w:r w:rsidRPr="002A67D3">
        <w:rPr>
          <w:rFonts w:ascii="Helvetica" w:hAnsi="Helvetica"/>
          <w:color w:val="353740"/>
        </w:rPr>
        <w:t xml:space="preserve"> is not as fast as the other engines.</w:t>
      </w:r>
    </w:p>
    <w:p w14:paraId="7CBCD564" w14:textId="77777777" w:rsidR="002A67D3" w:rsidRPr="002A67D3" w:rsidRDefault="002A67D3" w:rsidP="002A67D3">
      <w:pPr>
        <w:pStyle w:val="ListParagraph"/>
        <w:numPr>
          <w:ilvl w:val="0"/>
          <w:numId w:val="7"/>
        </w:numPr>
      </w:pPr>
      <w:r w:rsidRPr="002A67D3">
        <w:rPr>
          <w:rFonts w:ascii="Helvetica" w:hAnsi="Helvetica"/>
          <w:color w:val="353740"/>
        </w:rPr>
        <w:t xml:space="preserve">Davinci </w:t>
      </w:r>
      <w:r>
        <w:rPr>
          <w:rFonts w:ascii="Helvetica" w:hAnsi="Helvetica"/>
          <w:color w:val="353740"/>
        </w:rPr>
        <w:t xml:space="preserve">also </w:t>
      </w:r>
      <w:r w:rsidRPr="002A67D3">
        <w:rPr>
          <w:rFonts w:ascii="Helvetica" w:hAnsi="Helvetica"/>
          <w:color w:val="353740"/>
        </w:rPr>
        <w:t xml:space="preserve">shines is in understanding the intent of text. </w:t>
      </w:r>
    </w:p>
    <w:p w14:paraId="60E47464" w14:textId="77777777" w:rsidR="002A67D3" w:rsidRPr="002A67D3" w:rsidRDefault="002A67D3" w:rsidP="002A67D3">
      <w:pPr>
        <w:pStyle w:val="ListParagraph"/>
        <w:numPr>
          <w:ilvl w:val="0"/>
          <w:numId w:val="7"/>
        </w:numPr>
      </w:pPr>
      <w:r w:rsidRPr="002A67D3">
        <w:rPr>
          <w:rFonts w:ascii="Helvetica" w:hAnsi="Helvetica"/>
          <w:color w:val="353740"/>
        </w:rPr>
        <w:t>Davinci is quite good at solving many kinds of logic problems and explaining the motives of characters.</w:t>
      </w:r>
    </w:p>
    <w:p w14:paraId="51C9CE32" w14:textId="73536206" w:rsidR="002A67D3" w:rsidRDefault="002A67D3" w:rsidP="002A67D3">
      <w:pPr>
        <w:pStyle w:val="ListParagraph"/>
        <w:numPr>
          <w:ilvl w:val="0"/>
          <w:numId w:val="7"/>
        </w:numPr>
      </w:pPr>
      <w:r w:rsidRPr="002A67D3">
        <w:rPr>
          <w:rFonts w:ascii="Helvetica" w:hAnsi="Helvetica"/>
          <w:color w:val="353740"/>
        </w:rPr>
        <w:t xml:space="preserve"> Davinci has been able to solve some of the most challenging AI problems involving cause and effect.</w:t>
      </w:r>
    </w:p>
    <w:p w14:paraId="44987FC6" w14:textId="296AA95F" w:rsidR="002A67D3" w:rsidRDefault="002A67D3" w:rsidP="002A67D3"/>
    <w:p w14:paraId="78632665" w14:textId="1C087610" w:rsidR="002A67D3" w:rsidRDefault="002A67D3" w:rsidP="002A67D3">
      <w:r>
        <w:rPr>
          <w:rFonts w:ascii="Helvetica" w:hAnsi="Helvetica"/>
          <w:color w:val="353740"/>
        </w:rPr>
        <w:t>Good at: </w:t>
      </w:r>
      <w:r>
        <w:rPr>
          <w:rStyle w:val="Strong"/>
          <w:rFonts w:ascii="Helvetica" w:eastAsiaTheme="majorEastAsia" w:hAnsi="Helvetica"/>
          <w:color w:val="353740"/>
        </w:rPr>
        <w:t>Complex intent, cause and effect, summarization for audience</w:t>
      </w:r>
      <w:r>
        <w:rPr>
          <w:rStyle w:val="Strong"/>
          <w:rFonts w:ascii="Helvetica" w:eastAsiaTheme="majorEastAsia" w:hAnsi="Helvetica"/>
          <w:color w:val="353740"/>
        </w:rPr>
        <w:t>.</w:t>
      </w:r>
    </w:p>
    <w:p w14:paraId="7BF05E33" w14:textId="77777777" w:rsidR="002A67D3" w:rsidRDefault="002A67D3" w:rsidP="002A67D3"/>
    <w:p w14:paraId="350573DE" w14:textId="7A0CC3F3" w:rsidR="002A67D3" w:rsidRPr="00672A3A" w:rsidRDefault="002A67D3" w:rsidP="002A67D3">
      <w:pPr>
        <w:pStyle w:val="Heading1"/>
      </w:pPr>
      <w:r>
        <w:t>CURIE</w:t>
      </w:r>
    </w:p>
    <w:p w14:paraId="428FC3D2" w14:textId="77777777" w:rsidR="004F3E09" w:rsidRPr="004F3E09" w:rsidRDefault="004F3E09" w:rsidP="004F3E09">
      <w:pPr>
        <w:pStyle w:val="ListParagraph"/>
        <w:numPr>
          <w:ilvl w:val="0"/>
          <w:numId w:val="7"/>
        </w:numPr>
      </w:pPr>
      <w:r w:rsidRPr="004F3E09">
        <w:rPr>
          <w:rFonts w:ascii="Helvetica" w:hAnsi="Helvetica"/>
          <w:color w:val="353740"/>
        </w:rPr>
        <w:t>Curie is extremely powerful</w:t>
      </w:r>
    </w:p>
    <w:p w14:paraId="5B2305A0" w14:textId="521D2135" w:rsidR="004F3E09" w:rsidRDefault="004F3E09" w:rsidP="004F3E09">
      <w:pPr>
        <w:pStyle w:val="ListParagraph"/>
        <w:numPr>
          <w:ilvl w:val="0"/>
          <w:numId w:val="7"/>
        </w:numPr>
      </w:pPr>
      <w:r w:rsidRPr="004F3E09">
        <w:rPr>
          <w:rFonts w:ascii="Helvetica" w:hAnsi="Helvetica"/>
          <w:color w:val="353740"/>
        </w:rPr>
        <w:t>Curie is  very fast</w:t>
      </w:r>
    </w:p>
    <w:p w14:paraId="1990B3AE" w14:textId="77777777" w:rsidR="004F3E09" w:rsidRDefault="004F3E09" w:rsidP="004F3E09">
      <w:pPr>
        <w:pStyle w:val="ListParagraph"/>
        <w:numPr>
          <w:ilvl w:val="0"/>
          <w:numId w:val="7"/>
        </w:numPr>
      </w:pPr>
      <w:r w:rsidRPr="004F3E09">
        <w:rPr>
          <w:rFonts w:ascii="Helvetica" w:hAnsi="Helvetica"/>
          <w:color w:val="353740"/>
        </w:rPr>
        <w:t>Curie is quite capable for many nuanced tasks like sentiment classification and summarization.</w:t>
      </w:r>
    </w:p>
    <w:p w14:paraId="0B0FA122" w14:textId="77777777" w:rsidR="004F3E09" w:rsidRDefault="004F3E09" w:rsidP="004F3E09">
      <w:pPr>
        <w:pStyle w:val="ListParagraph"/>
        <w:numPr>
          <w:ilvl w:val="0"/>
          <w:numId w:val="7"/>
        </w:numPr>
      </w:pPr>
      <w:r w:rsidRPr="004F3E09">
        <w:rPr>
          <w:rFonts w:ascii="Helvetica" w:hAnsi="Helvetica"/>
          <w:color w:val="353740"/>
        </w:rPr>
        <w:t>Curie is also quite good at answering questions and performing Q&amp;A and as a general service chatbot.</w:t>
      </w:r>
    </w:p>
    <w:p w14:paraId="1064C1DA" w14:textId="699BAC4E" w:rsidR="004F3E09" w:rsidRDefault="004F3E09" w:rsidP="004F3E09">
      <w:pPr>
        <w:pStyle w:val="ListParagraph"/>
      </w:pPr>
    </w:p>
    <w:p w14:paraId="484EF997" w14:textId="77777777" w:rsidR="002A67D3" w:rsidRDefault="002A67D3" w:rsidP="002A67D3"/>
    <w:p w14:paraId="12548A1F" w14:textId="07BF9977" w:rsidR="004F3E09" w:rsidRDefault="002A67D3" w:rsidP="004F3E09">
      <w:r>
        <w:rPr>
          <w:rFonts w:ascii="Helvetica" w:hAnsi="Helvetica"/>
          <w:color w:val="353740"/>
        </w:rPr>
        <w:t>Good at: </w:t>
      </w:r>
      <w:r w:rsidR="004F3E09">
        <w:rPr>
          <w:rStyle w:val="Strong"/>
          <w:rFonts w:ascii="Helvetica" w:eastAsiaTheme="majorEastAsia" w:hAnsi="Helvetica"/>
          <w:color w:val="353740"/>
        </w:rPr>
        <w:t>Language translation, complex classification, text sentiment,</w:t>
      </w:r>
      <w:r w:rsidR="004F3E09">
        <w:rPr>
          <w:rStyle w:val="Strong"/>
          <w:rFonts w:ascii="Helvetica" w:eastAsiaTheme="majorEastAsia" w:hAnsi="Helvetica"/>
          <w:color w:val="353740"/>
        </w:rPr>
        <w:t xml:space="preserve"> </w:t>
      </w:r>
      <w:r w:rsidR="004F3E09">
        <w:rPr>
          <w:rStyle w:val="Strong"/>
          <w:rFonts w:ascii="Helvetica" w:eastAsiaTheme="majorEastAsia" w:hAnsi="Helvetica"/>
          <w:color w:val="353740"/>
        </w:rPr>
        <w:t>summarization</w:t>
      </w:r>
    </w:p>
    <w:p w14:paraId="18C9DE64" w14:textId="504387A0" w:rsidR="002A67D3" w:rsidRDefault="002A67D3" w:rsidP="002A67D3"/>
    <w:p w14:paraId="6DF36A4F" w14:textId="069B44F5" w:rsidR="004F3E09" w:rsidRPr="00672A3A" w:rsidRDefault="004F3E09" w:rsidP="004F3E09">
      <w:pPr>
        <w:pStyle w:val="Heading1"/>
      </w:pPr>
      <w:r>
        <w:t>BABBAGE</w:t>
      </w:r>
    </w:p>
    <w:p w14:paraId="7D0D35E3" w14:textId="77777777" w:rsidR="004F3E09" w:rsidRDefault="004F3E09" w:rsidP="004F3E09">
      <w:pPr>
        <w:pStyle w:val="ListParagraph"/>
        <w:numPr>
          <w:ilvl w:val="0"/>
          <w:numId w:val="7"/>
        </w:numPr>
      </w:pPr>
      <w:r w:rsidRPr="004F3E09">
        <w:rPr>
          <w:rFonts w:ascii="Helvetica" w:hAnsi="Helvetica"/>
          <w:color w:val="353740"/>
        </w:rPr>
        <w:t>Babbage can perform straightforward tasks like simple classification</w:t>
      </w:r>
    </w:p>
    <w:p w14:paraId="3C5926B6" w14:textId="0BA1752B" w:rsidR="004F3E09" w:rsidRDefault="004F3E09" w:rsidP="004F3E09">
      <w:pPr>
        <w:pStyle w:val="ListParagraph"/>
        <w:numPr>
          <w:ilvl w:val="0"/>
          <w:numId w:val="7"/>
        </w:numPr>
      </w:pPr>
      <w:r>
        <w:rPr>
          <w:rFonts w:ascii="Helvetica" w:hAnsi="Helvetica"/>
          <w:color w:val="353740"/>
        </w:rPr>
        <w:t xml:space="preserve">Babbage is </w:t>
      </w:r>
      <w:r w:rsidRPr="004F3E09">
        <w:rPr>
          <w:rFonts w:ascii="Helvetica" w:hAnsi="Helvetica"/>
          <w:color w:val="353740"/>
        </w:rPr>
        <w:t>also quite capable when it comes to Semantic Search ranking how well documents match up with search queries</w:t>
      </w:r>
    </w:p>
    <w:p w14:paraId="54E989C1" w14:textId="77777777" w:rsidR="004F3E09" w:rsidRDefault="004F3E09" w:rsidP="004F3E09"/>
    <w:p w14:paraId="34DF7E3D" w14:textId="77777777" w:rsidR="004F3E09" w:rsidRDefault="004F3E09" w:rsidP="004F3E09">
      <w:r>
        <w:rPr>
          <w:rFonts w:ascii="Helvetica" w:hAnsi="Helvetica"/>
          <w:color w:val="353740"/>
        </w:rPr>
        <w:t>Good at:  </w:t>
      </w:r>
      <w:r>
        <w:rPr>
          <w:rStyle w:val="Strong"/>
          <w:rFonts w:ascii="Helvetica" w:eastAsiaTheme="majorEastAsia" w:hAnsi="Helvetica"/>
          <w:color w:val="353740"/>
        </w:rPr>
        <w:t>Moderate classification, semantic search classification</w:t>
      </w:r>
    </w:p>
    <w:p w14:paraId="1E568A0E" w14:textId="7CFAB336" w:rsidR="004F3E09" w:rsidRDefault="004F3E09" w:rsidP="004F3E09"/>
    <w:p w14:paraId="4EA9B862" w14:textId="68723DD9" w:rsidR="004F3E09" w:rsidRPr="00672A3A" w:rsidRDefault="004F3E09" w:rsidP="004F3E09">
      <w:pPr>
        <w:pStyle w:val="Heading1"/>
      </w:pPr>
      <w:r>
        <w:lastRenderedPageBreak/>
        <w:t>ADA</w:t>
      </w:r>
    </w:p>
    <w:p w14:paraId="6FC2F046" w14:textId="77777777" w:rsidR="004F3E09" w:rsidRDefault="004F3E09" w:rsidP="004F3E09">
      <w:pPr>
        <w:pStyle w:val="NormalWeb"/>
        <w:numPr>
          <w:ilvl w:val="0"/>
          <w:numId w:val="8"/>
        </w:numPr>
        <w:spacing w:before="0" w:beforeAutospacing="0" w:after="225" w:afterAutospacing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</w:t>
      </w:r>
      <w:r>
        <w:rPr>
          <w:rFonts w:ascii="Helvetica" w:hAnsi="Helvetica"/>
          <w:color w:val="353740"/>
        </w:rPr>
        <w:t xml:space="preserve">da is usually the fastest model </w:t>
      </w:r>
    </w:p>
    <w:p w14:paraId="7F3EE3B3" w14:textId="77777777" w:rsidR="004F3E09" w:rsidRDefault="004F3E09" w:rsidP="004F3E09">
      <w:pPr>
        <w:pStyle w:val="NormalWeb"/>
        <w:numPr>
          <w:ilvl w:val="0"/>
          <w:numId w:val="8"/>
        </w:numPr>
        <w:spacing w:before="0" w:beforeAutospacing="0" w:after="225" w:afterAutospacing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Ada </w:t>
      </w:r>
      <w:r>
        <w:rPr>
          <w:rFonts w:ascii="Helvetica" w:hAnsi="Helvetica"/>
          <w:color w:val="353740"/>
        </w:rPr>
        <w:t xml:space="preserve">can perform tasks like parsing text, address correction and certain kinds of classification tasks that don’t require too much nuance. </w:t>
      </w:r>
    </w:p>
    <w:p w14:paraId="3ABC7808" w14:textId="1B3CDFB8" w:rsidR="004F3E09" w:rsidRPr="004F3E09" w:rsidRDefault="004F3E09" w:rsidP="004F3E09">
      <w:pPr>
        <w:pStyle w:val="NormalWeb"/>
        <w:numPr>
          <w:ilvl w:val="0"/>
          <w:numId w:val="8"/>
        </w:numPr>
        <w:spacing w:before="0" w:beforeAutospacing="0" w:after="225" w:afterAutospacing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Ada’s performance can often be improved by providing more context.</w:t>
      </w:r>
    </w:p>
    <w:p w14:paraId="2C1DC785" w14:textId="10C3E971" w:rsidR="004F3E09" w:rsidRDefault="004F3E09" w:rsidP="004F3E09">
      <w:pPr>
        <w:rPr>
          <w:rStyle w:val="Strong"/>
          <w:rFonts w:ascii="Helvetica" w:eastAsiaTheme="majorEastAsia" w:hAnsi="Helvetica"/>
          <w:color w:val="353740"/>
        </w:rPr>
      </w:pPr>
      <w:r>
        <w:rPr>
          <w:rFonts w:ascii="Helvetica" w:hAnsi="Helvetica"/>
          <w:color w:val="353740"/>
        </w:rPr>
        <w:t>Good at:  </w:t>
      </w:r>
      <w:r>
        <w:rPr>
          <w:rFonts w:ascii="Helvetica" w:hAnsi="Helvetica"/>
          <w:color w:val="353740"/>
        </w:rPr>
        <w:t>P</w:t>
      </w:r>
      <w:r>
        <w:rPr>
          <w:rStyle w:val="Strong"/>
          <w:rFonts w:ascii="Helvetica" w:eastAsiaTheme="majorEastAsia" w:hAnsi="Helvetica"/>
          <w:color w:val="353740"/>
        </w:rPr>
        <w:t>arsing text, simple classification, address correction, keywords</w:t>
      </w:r>
      <w:r>
        <w:rPr>
          <w:rStyle w:val="Strong"/>
          <w:rFonts w:ascii="Helvetica" w:eastAsiaTheme="majorEastAsia" w:hAnsi="Helvetica"/>
          <w:color w:val="353740"/>
        </w:rPr>
        <w:t>.</w:t>
      </w:r>
    </w:p>
    <w:p w14:paraId="46DF4401" w14:textId="7E40BDCA" w:rsidR="004F3E09" w:rsidRDefault="004F3E09" w:rsidP="004F3E09">
      <w:pPr>
        <w:rPr>
          <w:rStyle w:val="Strong"/>
          <w:rFonts w:ascii="Helvetica" w:eastAsiaTheme="majorEastAsia" w:hAnsi="Helvetica"/>
          <w:color w:val="353740"/>
        </w:rPr>
      </w:pPr>
    </w:p>
    <w:p w14:paraId="55AD5FDB" w14:textId="6D130B45" w:rsidR="004F3E09" w:rsidRPr="00672A3A" w:rsidRDefault="004F3E09" w:rsidP="004F3E09">
      <w:pPr>
        <w:pStyle w:val="Heading1"/>
      </w:pPr>
      <w:r>
        <w:t>FINE-TUNED MODELS</w:t>
      </w:r>
    </w:p>
    <w:p w14:paraId="23083F3C" w14:textId="77777777" w:rsidR="004F3E09" w:rsidRDefault="004F3E09" w:rsidP="004F3E09">
      <w:proofErr w:type="spellStart"/>
      <w:r>
        <w:rPr>
          <w:rFonts w:ascii="Helvetica" w:hAnsi="Helvetica"/>
          <w:color w:val="353740"/>
        </w:rPr>
        <w:t>Fine tuned</w:t>
      </w:r>
      <w:proofErr w:type="spellEnd"/>
      <w:r>
        <w:rPr>
          <w:rFonts w:ascii="Helvetica" w:hAnsi="Helvetica"/>
          <w:color w:val="353740"/>
        </w:rPr>
        <w:t xml:space="preserve"> models are trained to accomplish specific tasks.</w:t>
      </w:r>
    </w:p>
    <w:p w14:paraId="14BDF003" w14:textId="77777777" w:rsidR="004F3E09" w:rsidRDefault="004F3E09" w:rsidP="004F3E09"/>
    <w:p w14:paraId="136BF500" w14:textId="2F3F2911" w:rsidR="004F3E09" w:rsidRPr="00672A3A" w:rsidRDefault="004F3E09" w:rsidP="004F3E09">
      <w:pPr>
        <w:pStyle w:val="Heading1"/>
      </w:pPr>
      <w:r>
        <w:t>INSTRUCT SERIES</w:t>
      </w:r>
    </w:p>
    <w:p w14:paraId="2FA2CAA8" w14:textId="77777777" w:rsidR="004F3E09" w:rsidRDefault="004F3E09" w:rsidP="004F3E09">
      <w:pPr>
        <w:pStyle w:val="NormalWeb"/>
        <w:numPr>
          <w:ilvl w:val="0"/>
          <w:numId w:val="8"/>
        </w:numPr>
        <w:spacing w:before="0" w:beforeAutospacing="0" w:after="225" w:afterAutospacing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Ada is usually the fastest model </w:t>
      </w:r>
    </w:p>
    <w:p w14:paraId="134557B7" w14:textId="77777777" w:rsidR="004F3E09" w:rsidRDefault="004F3E09" w:rsidP="004F3E09">
      <w:pPr>
        <w:pStyle w:val="NormalWeb"/>
        <w:numPr>
          <w:ilvl w:val="0"/>
          <w:numId w:val="8"/>
        </w:numPr>
        <w:spacing w:before="0" w:beforeAutospacing="0" w:after="225" w:afterAutospacing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Ada can perform tasks like parsing text, address correction and certain kinds of classification tasks that don’t require too much nuance. </w:t>
      </w:r>
    </w:p>
    <w:p w14:paraId="6642C24C" w14:textId="77777777" w:rsidR="004F3E09" w:rsidRPr="004F3E09" w:rsidRDefault="004F3E09" w:rsidP="004F3E09">
      <w:pPr>
        <w:pStyle w:val="NormalWeb"/>
        <w:numPr>
          <w:ilvl w:val="0"/>
          <w:numId w:val="8"/>
        </w:numPr>
        <w:spacing w:before="0" w:beforeAutospacing="0" w:after="225" w:afterAutospacing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Ada’s performance can often be improved by providing more context.</w:t>
      </w:r>
    </w:p>
    <w:p w14:paraId="2A24CE01" w14:textId="77777777" w:rsidR="004F3E09" w:rsidRDefault="004F3E09" w:rsidP="004F3E09">
      <w:r>
        <w:rPr>
          <w:rFonts w:ascii="Helvetica" w:hAnsi="Helvetica"/>
          <w:color w:val="353740"/>
        </w:rPr>
        <w:t>Good at:  P</w:t>
      </w:r>
      <w:r>
        <w:rPr>
          <w:rStyle w:val="Strong"/>
          <w:rFonts w:ascii="Helvetica" w:eastAsiaTheme="majorEastAsia" w:hAnsi="Helvetica"/>
          <w:color w:val="353740"/>
        </w:rPr>
        <w:t>arsing text, simple classification, address correction, keywords</w:t>
      </w:r>
    </w:p>
    <w:p w14:paraId="44F8AF5A" w14:textId="77777777" w:rsidR="004F3E09" w:rsidRDefault="004F3E09" w:rsidP="004F3E09"/>
    <w:p w14:paraId="534C651B" w14:textId="77777777" w:rsidR="002A67D3" w:rsidRDefault="002A67D3" w:rsidP="002A67D3"/>
    <w:sectPr w:rsidR="002A67D3">
      <w:footerReference w:type="default" r:id="rId12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5274" w14:textId="77777777" w:rsidR="007F5854" w:rsidRDefault="007F5854">
      <w:r>
        <w:separator/>
      </w:r>
    </w:p>
    <w:p w14:paraId="0F8009CE" w14:textId="77777777" w:rsidR="007F5854" w:rsidRDefault="007F5854"/>
  </w:endnote>
  <w:endnote w:type="continuationSeparator" w:id="0">
    <w:p w14:paraId="5B0FA65F" w14:textId="77777777" w:rsidR="007F5854" w:rsidRDefault="007F5854">
      <w:r>
        <w:continuationSeparator/>
      </w:r>
    </w:p>
    <w:p w14:paraId="026E6BD9" w14:textId="77777777" w:rsidR="007F5854" w:rsidRDefault="007F58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ar(--monospace)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0E20C7" w14:textId="77777777" w:rsidR="00002AAF" w:rsidRDefault="007F58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EEEB" w14:textId="77777777" w:rsidR="007F5854" w:rsidRDefault="007F5854">
      <w:r>
        <w:separator/>
      </w:r>
    </w:p>
    <w:p w14:paraId="78D49A63" w14:textId="77777777" w:rsidR="007F5854" w:rsidRDefault="007F5854"/>
  </w:footnote>
  <w:footnote w:type="continuationSeparator" w:id="0">
    <w:p w14:paraId="5239786E" w14:textId="77777777" w:rsidR="007F5854" w:rsidRDefault="007F5854">
      <w:r>
        <w:continuationSeparator/>
      </w:r>
    </w:p>
    <w:p w14:paraId="01CE034F" w14:textId="77777777" w:rsidR="007F5854" w:rsidRDefault="007F58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76095"/>
    <w:multiLevelType w:val="hybridMultilevel"/>
    <w:tmpl w:val="04A8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B1909"/>
    <w:multiLevelType w:val="hybridMultilevel"/>
    <w:tmpl w:val="65E2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A6369"/>
    <w:multiLevelType w:val="hybridMultilevel"/>
    <w:tmpl w:val="0EC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96933"/>
    <w:multiLevelType w:val="hybridMultilevel"/>
    <w:tmpl w:val="4336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76"/>
    <w:rsid w:val="00002AAF"/>
    <w:rsid w:val="002A67D3"/>
    <w:rsid w:val="004F3E09"/>
    <w:rsid w:val="005F52F8"/>
    <w:rsid w:val="00672A3A"/>
    <w:rsid w:val="007F5854"/>
    <w:rsid w:val="00B0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149C7"/>
  <w15:chartTrackingRefBased/>
  <w15:docId w15:val="{B349E5C2-A8B2-0E44-BB82-E5D52141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E09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A3A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72A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A67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F3E0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openai.com/docs/engin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a.openai.com/docs/guides/completion/prompt-desig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eta.openai.com/docs/api-reference/comple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ta.openai.com/docs/guides/fine-tunin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ystematic/Library/Containers/com.microsoft.Word/Data/Library/Application%20Support/Microsoft/Office/16.0/DTS/en-US%7b4D8E7A3E-4830-6940-BF66-32C92BABD253%7d/%7bCF09858D-B13D-CA4A-A6BA-DCCA9D599DE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B0D6DD-9068-8647-BC36-1916F882D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63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2021-10-09T15:06:00Z</dcterms:created>
  <dcterms:modified xsi:type="dcterms:W3CDTF">2021-10-10T15:17:00Z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